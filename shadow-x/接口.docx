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00" w:after="15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sz w:val="24"/>
          <w:szCs w:val="24"/>
        </w:rPr>
        <w:t>添加数据</w:t>
      </w:r>
    </w:p>
    <w:p>
      <w:pPr>
        <w:spacing w:before="225" w:after="225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添加数据时需要服务商提供一下参数：</w:t>
      </w:r>
    </w:p>
    <w:p>
      <w:pPr>
        <w:spacing w:after="225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•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type： ios or android</w:t>
      </w:r>
    </w:p>
    <w:p>
      <w:pPr>
        <w:spacing w:after="225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•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show_url： 1表示跳转，0表示不跳转</w:t>
      </w:r>
    </w:p>
    <w:p>
      <w:pPr>
        <w:spacing w:after="225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•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appid：app唯一id，必须唯一，不可与数据库中现有的id重复</w:t>
      </w:r>
    </w:p>
    <w:p>
      <w:pPr>
        <w:spacing w:before="300" w:after="15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sz w:val="24"/>
          <w:szCs w:val="24"/>
        </w:rPr>
        <w:t>服务商请求接口</w:t>
      </w:r>
    </w:p>
    <w:p>
      <w:pPr>
        <w:spacing w:before="225" w:after="225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服务器端提供接口用于请求当前appid对应app是否需要跳转。</w:t>
      </w:r>
    </w:p>
    <w:p>
      <w:pPr>
        <w:spacing w:before="225" w:after="225"/>
        <w:rPr>
          <w:rFonts w:hint="eastAsia" w:ascii="宋体" w:hAnsi="宋体" w:eastAsia="宋体" w:cs="宋体"/>
          <w:color w:val="1155CC"/>
          <w:sz w:val="24"/>
          <w:szCs w:val="24"/>
          <w:u w:val="single"/>
          <w:rtl w:val="0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rtl w:val="0"/>
        </w:rPr>
        <w:t>•</w:t>
      </w:r>
      <w:r>
        <w:rPr>
          <w:rFonts w:hint="eastAsia" w:ascii="宋体" w:hAnsi="宋体" w:eastAsia="宋体" w:cs="宋体"/>
          <w:color w:val="000000"/>
          <w:sz w:val="24"/>
          <w:szCs w:val="24"/>
          <w:rtl w:val="0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rtl w:val="0"/>
        </w:rPr>
        <w:t>接口地址：</w:t>
      </w:r>
    </w:p>
    <w:p>
      <w:pPr>
        <w:spacing w:after="225"/>
        <w:rPr>
          <w:rFonts w:hint="eastAsia" w:ascii="宋体" w:hAnsi="宋体" w:eastAsia="宋体" w:cs="宋体"/>
          <w:color w:val="1155CC"/>
          <w:sz w:val="24"/>
          <w:szCs w:val="24"/>
          <w:u w:val="single"/>
          <w:rtl w:val="0"/>
        </w:rPr>
      </w:pPr>
      <w:r>
        <w:rPr>
          <w:rFonts w:hint="eastAsia" w:ascii="宋体" w:hAnsi="宋体" w:eastAsia="宋体" w:cs="宋体"/>
          <w:color w:val="1155CC"/>
          <w:sz w:val="24"/>
          <w:szCs w:val="24"/>
          <w:u w:val="single"/>
          <w:rtl w:val="0"/>
        </w:rPr>
        <w:t>22.meimei43.com/back/get_init_data.php</w:t>
      </w:r>
    </w:p>
    <w:p>
      <w:pPr>
        <w:spacing w:after="225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1155CC"/>
          <w:sz w:val="24"/>
          <w:szCs w:val="24"/>
          <w:u w:val="single"/>
          <w:rtl w:val="0"/>
        </w:rPr>
        <w:t>33.meimei43.com/back/get_init_data.php</w:t>
      </w:r>
    </w:p>
    <w:p>
      <w:pPr>
        <w:spacing w:after="225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rtl w:val="0"/>
        </w:rPr>
        <w:t>•</w:t>
      </w:r>
      <w:r>
        <w:rPr>
          <w:rFonts w:hint="eastAsia" w:ascii="宋体" w:hAnsi="宋体" w:eastAsia="宋体" w:cs="宋体"/>
          <w:color w:val="000000"/>
          <w:sz w:val="24"/>
          <w:szCs w:val="24"/>
          <w:rtl w:val="0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rtl w:val="0"/>
        </w:rPr>
        <w:t>请求类型：get</w:t>
      </w:r>
    </w:p>
    <w:p>
      <w:pPr>
        <w:spacing w:after="225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•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请求参数：appid以及type</w:t>
      </w:r>
    </w:p>
    <w:p>
      <w:pPr>
        <w:spacing w:before="300" w:after="15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sz w:val="24"/>
          <w:szCs w:val="24"/>
        </w:rPr>
        <w:t>返回参数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•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缺少参数：{'rt_code': 201, 'type': 100}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•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数据库查询错误：{'rt_code': 201, 'type': 101}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•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appid后台未登陆：{'rt_code': 201, 'type': 102}</w:t>
      </w:r>
    </w:p>
    <w:p>
      <w:pPr>
        <w:spacing w:after="225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•成功：{'data':{...}, 'type': 200} ，data部分使用Base64编码，客户端需解码。</w:t>
      </w:r>
    </w:p>
    <w:p>
      <w:pPr>
        <w:rPr>
          <w:rFonts w:hint="eastAsia" w:ascii="宋体" w:hAnsi="宋体" w:eastAsia="宋体" w:cs="宋体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•</w:t>
      </w:r>
      <w:r>
        <w:rPr>
          <w:rFonts w:hint="eastAsia" w:ascii="宋体" w:hAnsi="宋体" w:eastAsia="宋体" w:cs="宋体"/>
          <w:color w:val="000000"/>
          <w:sz w:val="24"/>
          <w:szCs w:val="24"/>
          <w:lang w:eastAsia="zh-CN"/>
        </w:rPr>
        <w:t>例如：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{"data":"eyJpZCI6IjEiLCIwIjoiMSIsInVybCI6InRlc3QuMzMzIiwiMSI6InRlc3QuMzMzIiwidHlwZSI6ImFuZHJvaWQiLCIyIjoiYW5kcm9pZCIsInNob3dfdXJsIjoiMSIsIjMiOiIxIi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</w:rPr>
        <w:t>wiYXBwaWQiOiJ0ZXN0IiwiNCI6InRlc3QiLCJjb21tZW50IjoidGVzdCIsIjUiOiJ0ZXN0IiwiY3JlYXRlQXQiOiIyMDE3LTA5LTA1IDA0OjUzOjA2IiwiNiI6IjIwMTctMDktMDUgMDQ6NTM6MDYiLCJ1cGRhdGVBdCI6IjIwMTctMDktMDUgMDQ6NTM6MDYiLCI3IjoiMjAxNy0wOS0wNSAwNDo1MzowNiJ9","rt_code":"200"}</w:t>
      </w:r>
    </w:p>
    <w:p/>
    <w:sectPr>
      <w:pgSz w:w="11900" w:h="16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673D79"/>
    <w:rsid w:val="11673D79"/>
    <w:rsid w:val="1C7216F6"/>
    <w:rsid w:val="6D535020"/>
    <w:rsid w:val="7EEF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黑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黑体" w:cs="Times New Roman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/Library/Containers/com.kingsoft.wpsoffice.mac/Data/C:\Users\windows7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Office_1.4.0.1935_F1E327BC-269C-435d-A152-05C5408002CA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2018-09-12T15:26:00Z</dcterms:created>
  <dc:creator>windows7</dc:creator>
  <cp:lastModifiedBy>e</cp:lastModifiedBy>
  <dcterms:modified xsi:type="dcterms:W3CDTF">2020-07-19T16:26:42Z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